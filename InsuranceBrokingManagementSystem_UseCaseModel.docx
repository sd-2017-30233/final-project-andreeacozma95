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40" w:rsidRDefault="0009752B">
      <w:pPr>
        <w:pStyle w:val="Titlu"/>
        <w:jc w:val="right"/>
      </w:pPr>
      <w:r w:rsidRPr="0009752B">
        <w:t>Insurance</w:t>
      </w:r>
      <w:r w:rsidR="00B00740">
        <w:t xml:space="preserve"> </w:t>
      </w:r>
      <w:r w:rsidRPr="0009752B">
        <w:t>Broking</w:t>
      </w:r>
      <w:r w:rsidR="00B00740">
        <w:t xml:space="preserve"> </w:t>
      </w:r>
      <w:r w:rsidRPr="0009752B">
        <w:t>Management</w:t>
      </w:r>
      <w:r w:rsidR="00B00740">
        <w:t xml:space="preserve"> </w:t>
      </w:r>
      <w:r w:rsidRPr="0009752B">
        <w:t>System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B00740">
      <w:pPr>
        <w:pStyle w:val="Titlu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00740">
            <w:pPr>
              <w:pStyle w:val="Tabletext"/>
            </w:pPr>
            <w:r>
              <w:t>21.03.2017</w:t>
            </w:r>
          </w:p>
        </w:tc>
        <w:tc>
          <w:tcPr>
            <w:tcW w:w="1152" w:type="dxa"/>
          </w:tcPr>
          <w:p w:rsidR="008C4393" w:rsidRPr="00D047E9" w:rsidRDefault="00B0074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00740">
            <w:pPr>
              <w:pStyle w:val="Tabletext"/>
            </w:pPr>
            <w:r>
              <w:t>Use case</w:t>
            </w:r>
          </w:p>
        </w:tc>
        <w:tc>
          <w:tcPr>
            <w:tcW w:w="2304" w:type="dxa"/>
          </w:tcPr>
          <w:p w:rsidR="008C4393" w:rsidRPr="00D047E9" w:rsidRDefault="00B00740">
            <w:pPr>
              <w:pStyle w:val="Tabletext"/>
            </w:pPr>
            <w:r>
              <w:t>Cozma Andreea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10037C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0037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10037C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10037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10037C">
        <w:lastRenderedPageBreak/>
        <w:fldChar w:fldCharType="begin"/>
      </w:r>
      <w:r w:rsidR="0010037C">
        <w:instrText xml:space="preserve">title  \* Mergeformat </w:instrText>
      </w:r>
      <w:r w:rsidR="0010037C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10037C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D80BEE" w:rsidRPr="00D80BEE" w:rsidRDefault="00D80BEE" w:rsidP="00D80BEE"/>
    <w:p w:rsidR="00137C55" w:rsidRDefault="00137C55" w:rsidP="00137C55">
      <w:pPr>
        <w:spacing w:line="240" w:lineRule="auto"/>
        <w:jc w:val="both"/>
        <w:rPr>
          <w:sz w:val="24"/>
        </w:rPr>
      </w:pPr>
      <w:r>
        <w:rPr>
          <w:sz w:val="24"/>
        </w:rPr>
        <w:t>1.</w:t>
      </w:r>
    </w:p>
    <w:p w:rsidR="0004741B" w:rsidRPr="00D80BEE" w:rsidRDefault="0004741B" w:rsidP="0004741B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 xml:space="preserve">Use case: </w:t>
      </w:r>
      <w:r w:rsidR="007A1B78">
        <w:rPr>
          <w:sz w:val="24"/>
        </w:rPr>
        <w:t>C</w:t>
      </w:r>
      <w:r w:rsidR="00D80BEE" w:rsidRPr="00D80BEE">
        <w:rPr>
          <w:sz w:val="24"/>
        </w:rPr>
        <w:t>reate policy</w:t>
      </w:r>
    </w:p>
    <w:p w:rsidR="0004741B" w:rsidRPr="00D80BEE" w:rsidRDefault="0004741B" w:rsidP="0004741B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Level: user-goal level</w:t>
      </w:r>
    </w:p>
    <w:p w:rsidR="0004741B" w:rsidRPr="00D80BEE" w:rsidRDefault="0004741B" w:rsidP="0004741B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Primary actor</w:t>
      </w:r>
      <w:r w:rsidR="00D80BEE">
        <w:rPr>
          <w:sz w:val="24"/>
        </w:rPr>
        <w:t>: Client/Broker</w:t>
      </w:r>
    </w:p>
    <w:p w:rsidR="00D047E9" w:rsidRPr="00D80BEE" w:rsidRDefault="006C543D" w:rsidP="00D80BEE">
      <w:pPr>
        <w:spacing w:line="240" w:lineRule="auto"/>
        <w:ind w:left="720"/>
        <w:jc w:val="both"/>
        <w:rPr>
          <w:sz w:val="24"/>
        </w:rPr>
      </w:pPr>
      <w:r w:rsidRPr="00D80BEE">
        <w:rPr>
          <w:sz w:val="24"/>
        </w:rPr>
        <w:t xml:space="preserve">Main success scenario: </w:t>
      </w:r>
      <w:proofErr w:type="spellStart"/>
      <w:r w:rsidR="00D80BEE">
        <w:rPr>
          <w:sz w:val="24"/>
        </w:rPr>
        <w:t>crearea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unei</w:t>
      </w:r>
      <w:proofErr w:type="spellEnd"/>
      <w:r w:rsidR="00D80BEE">
        <w:rPr>
          <w:sz w:val="24"/>
        </w:rPr>
        <w:t xml:space="preserve"> polite cu </w:t>
      </w:r>
      <w:proofErr w:type="spellStart"/>
      <w:r w:rsidR="00D80BEE">
        <w:rPr>
          <w:sz w:val="24"/>
        </w:rPr>
        <w:t>toate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informatiile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necesare</w:t>
      </w:r>
      <w:proofErr w:type="spellEnd"/>
    </w:p>
    <w:p w:rsidR="00D80BEE" w:rsidRPr="00D80BEE" w:rsidRDefault="00D80BEE" w:rsidP="00D80BEE">
      <w:pPr>
        <w:spacing w:line="240" w:lineRule="auto"/>
        <w:ind w:left="720"/>
        <w:jc w:val="both"/>
        <w:rPr>
          <w:sz w:val="24"/>
        </w:rPr>
      </w:pPr>
      <w:r w:rsidRPr="00D80BEE">
        <w:rPr>
          <w:sz w:val="24"/>
        </w:rPr>
        <w:t xml:space="preserve">Extensions: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Clientului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acesta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posibilitatea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achite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polita</w:t>
      </w:r>
      <w:proofErr w:type="spellEnd"/>
      <w:r>
        <w:rPr>
          <w:sz w:val="24"/>
        </w:rPr>
        <w:t xml:space="preserve">, din </w:t>
      </w:r>
      <w:proofErr w:type="spellStart"/>
      <w:r>
        <w:rPr>
          <w:sz w:val="24"/>
        </w:rPr>
        <w:t>acel</w:t>
      </w:r>
      <w:proofErr w:type="spellEnd"/>
      <w:r>
        <w:rPr>
          <w:sz w:val="24"/>
        </w:rPr>
        <w:t xml:space="preserve"> moment </w:t>
      </w:r>
      <w:proofErr w:type="spellStart"/>
      <w:r>
        <w:rPr>
          <w:sz w:val="24"/>
        </w:rPr>
        <w:t>devenind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activa</w:t>
      </w:r>
      <w:proofErr w:type="spellEnd"/>
    </w:p>
    <w:p w:rsidR="00D80BEE" w:rsidRDefault="00D80BEE" w:rsidP="00D80BEE">
      <w:pPr>
        <w:spacing w:line="240" w:lineRule="auto"/>
        <w:jc w:val="both"/>
        <w:rPr>
          <w:sz w:val="24"/>
        </w:rPr>
      </w:pPr>
    </w:p>
    <w:p w:rsidR="00137C55" w:rsidRPr="00D80BEE" w:rsidRDefault="00137C55" w:rsidP="00D80BEE">
      <w:pPr>
        <w:spacing w:line="240" w:lineRule="auto"/>
        <w:jc w:val="both"/>
        <w:rPr>
          <w:sz w:val="24"/>
        </w:rPr>
      </w:pPr>
      <w:r>
        <w:rPr>
          <w:sz w:val="24"/>
        </w:rPr>
        <w:t>2.</w:t>
      </w:r>
    </w:p>
    <w:p w:rsidR="00407576" w:rsidRPr="00D80BEE" w:rsidRDefault="00407576" w:rsidP="00407576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 xml:space="preserve">Use case: </w:t>
      </w:r>
      <w:r w:rsidR="00D80BEE">
        <w:rPr>
          <w:sz w:val="24"/>
        </w:rPr>
        <w:t>Log in</w:t>
      </w:r>
    </w:p>
    <w:p w:rsidR="00407576" w:rsidRPr="00D80BEE" w:rsidRDefault="00407576" w:rsidP="00407576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Level: user-goal level</w:t>
      </w:r>
    </w:p>
    <w:p w:rsidR="00407576" w:rsidRPr="00D80BEE" w:rsidRDefault="00407576" w:rsidP="00407576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Primary actor</w:t>
      </w:r>
      <w:r w:rsidR="00D80BEE">
        <w:rPr>
          <w:sz w:val="24"/>
        </w:rPr>
        <w:t>: Client/Broker/Administrator/Insurance Company/Bank</w:t>
      </w:r>
    </w:p>
    <w:p w:rsidR="00407576" w:rsidRPr="00D80BEE" w:rsidRDefault="00407576" w:rsidP="00407576">
      <w:pPr>
        <w:spacing w:line="240" w:lineRule="auto"/>
        <w:ind w:left="720"/>
        <w:jc w:val="both"/>
        <w:rPr>
          <w:sz w:val="24"/>
        </w:rPr>
      </w:pPr>
      <w:r w:rsidRPr="00D80BEE">
        <w:rPr>
          <w:sz w:val="24"/>
        </w:rPr>
        <w:t xml:space="preserve">Main success scenario: </w:t>
      </w:r>
      <w:proofErr w:type="spellStart"/>
      <w:r w:rsidR="00D80BEE">
        <w:rPr>
          <w:sz w:val="24"/>
        </w:rPr>
        <w:t>toti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cei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cinci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actori</w:t>
      </w:r>
      <w:proofErr w:type="spellEnd"/>
      <w:r w:rsidR="00D80BEE">
        <w:rPr>
          <w:sz w:val="24"/>
        </w:rPr>
        <w:t xml:space="preserve"> au </w:t>
      </w:r>
      <w:proofErr w:type="spellStart"/>
      <w:r w:rsidR="00D80BEE">
        <w:rPr>
          <w:sz w:val="24"/>
        </w:rPr>
        <w:t>nevoie</w:t>
      </w:r>
      <w:proofErr w:type="spellEnd"/>
      <w:r w:rsidR="00D80BEE">
        <w:rPr>
          <w:sz w:val="24"/>
        </w:rPr>
        <w:t xml:space="preserve"> </w:t>
      </w:r>
      <w:proofErr w:type="spellStart"/>
      <w:proofErr w:type="gramStart"/>
      <w:r w:rsidR="00D80BEE">
        <w:rPr>
          <w:sz w:val="24"/>
        </w:rPr>
        <w:t>sa</w:t>
      </w:r>
      <w:proofErr w:type="spellEnd"/>
      <w:proofErr w:type="gramEnd"/>
      <w:r w:rsidR="00D80BEE">
        <w:rPr>
          <w:sz w:val="24"/>
        </w:rPr>
        <w:t xml:space="preserve"> se </w:t>
      </w:r>
      <w:proofErr w:type="spellStart"/>
      <w:r w:rsidR="00D80BEE">
        <w:rPr>
          <w:sz w:val="24"/>
        </w:rPr>
        <w:t>autentifice</w:t>
      </w:r>
      <w:proofErr w:type="spellEnd"/>
      <w:r w:rsidR="00D80BEE">
        <w:rPr>
          <w:sz w:val="24"/>
        </w:rPr>
        <w:t xml:space="preserve">, </w:t>
      </w:r>
      <w:proofErr w:type="spellStart"/>
      <w:r w:rsidR="00D80BEE">
        <w:rPr>
          <w:sz w:val="24"/>
        </w:rPr>
        <w:t>iar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apoi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fiecare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poate</w:t>
      </w:r>
      <w:proofErr w:type="spellEnd"/>
      <w:r w:rsidR="00D80BEE">
        <w:rPr>
          <w:sz w:val="24"/>
        </w:rPr>
        <w:t xml:space="preserve"> face diverse </w:t>
      </w:r>
      <w:proofErr w:type="spellStart"/>
      <w:r w:rsidR="00D80BEE">
        <w:rPr>
          <w:sz w:val="24"/>
        </w:rPr>
        <w:t>operatii</w:t>
      </w:r>
      <w:proofErr w:type="spellEnd"/>
      <w:r w:rsidR="00D80BEE">
        <w:rPr>
          <w:sz w:val="24"/>
        </w:rPr>
        <w:t xml:space="preserve">, in </w:t>
      </w:r>
      <w:proofErr w:type="spellStart"/>
      <w:r w:rsidR="00D80BEE">
        <w:rPr>
          <w:sz w:val="24"/>
        </w:rPr>
        <w:t>functie</w:t>
      </w:r>
      <w:proofErr w:type="spellEnd"/>
      <w:r w:rsidR="00D80BEE">
        <w:rPr>
          <w:sz w:val="24"/>
        </w:rPr>
        <w:t xml:space="preserve"> de </w:t>
      </w:r>
      <w:proofErr w:type="spellStart"/>
      <w:r w:rsidR="00D80BEE">
        <w:rPr>
          <w:sz w:val="24"/>
        </w:rPr>
        <w:t>rolul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sau</w:t>
      </w:r>
      <w:proofErr w:type="spellEnd"/>
    </w:p>
    <w:p w:rsidR="00137C55" w:rsidRDefault="00137C55" w:rsidP="00137C55">
      <w:pPr>
        <w:spacing w:line="240" w:lineRule="auto"/>
        <w:jc w:val="both"/>
        <w:rPr>
          <w:sz w:val="24"/>
        </w:rPr>
      </w:pPr>
    </w:p>
    <w:p w:rsidR="00137C55" w:rsidRPr="00D80BEE" w:rsidRDefault="00137C55" w:rsidP="00137C55">
      <w:pPr>
        <w:spacing w:line="240" w:lineRule="auto"/>
        <w:jc w:val="both"/>
        <w:rPr>
          <w:sz w:val="24"/>
        </w:rPr>
      </w:pPr>
      <w:r>
        <w:rPr>
          <w:sz w:val="24"/>
        </w:rPr>
        <w:t>3.</w:t>
      </w:r>
    </w:p>
    <w:p w:rsidR="00407576" w:rsidRPr="00D80BEE" w:rsidRDefault="00407576" w:rsidP="00407576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Use case</w:t>
      </w:r>
      <w:r w:rsidR="007A1B78">
        <w:rPr>
          <w:sz w:val="24"/>
        </w:rPr>
        <w:t>: A</w:t>
      </w:r>
      <w:bookmarkStart w:id="5" w:name="_GoBack"/>
      <w:bookmarkEnd w:id="5"/>
      <w:r w:rsidR="00D80BEE">
        <w:rPr>
          <w:sz w:val="24"/>
        </w:rPr>
        <w:t>dd claim</w:t>
      </w:r>
    </w:p>
    <w:p w:rsidR="00407576" w:rsidRPr="00D80BEE" w:rsidRDefault="00407576" w:rsidP="00407576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Level</w:t>
      </w:r>
      <w:r w:rsidR="00D80BEE">
        <w:rPr>
          <w:sz w:val="24"/>
        </w:rPr>
        <w:t xml:space="preserve">: </w:t>
      </w:r>
      <w:r w:rsidRPr="00D80BEE">
        <w:rPr>
          <w:sz w:val="24"/>
        </w:rPr>
        <w:t xml:space="preserve"> user-goal level</w:t>
      </w:r>
    </w:p>
    <w:p w:rsidR="00407576" w:rsidRPr="00D80BEE" w:rsidRDefault="00407576" w:rsidP="00407576">
      <w:pPr>
        <w:spacing w:line="240" w:lineRule="auto"/>
        <w:ind w:firstLine="720"/>
        <w:jc w:val="both"/>
        <w:rPr>
          <w:sz w:val="24"/>
        </w:rPr>
      </w:pPr>
      <w:r w:rsidRPr="00D80BEE">
        <w:rPr>
          <w:sz w:val="24"/>
        </w:rPr>
        <w:t>Primary actor</w:t>
      </w:r>
      <w:r w:rsidR="00D80BEE">
        <w:rPr>
          <w:sz w:val="24"/>
        </w:rPr>
        <w:t>: Insurance Company</w:t>
      </w:r>
    </w:p>
    <w:p w:rsidR="00407576" w:rsidRPr="00D80BEE" w:rsidRDefault="00407576" w:rsidP="00407576">
      <w:pPr>
        <w:spacing w:line="240" w:lineRule="auto"/>
        <w:ind w:left="720"/>
        <w:jc w:val="both"/>
        <w:rPr>
          <w:sz w:val="24"/>
        </w:rPr>
      </w:pPr>
      <w:r w:rsidRPr="00D80BEE">
        <w:rPr>
          <w:sz w:val="24"/>
        </w:rPr>
        <w:t xml:space="preserve">Main success scenario: </w:t>
      </w:r>
      <w:r w:rsidR="00D80BEE">
        <w:rPr>
          <w:sz w:val="24"/>
        </w:rPr>
        <w:t xml:space="preserve">In </w:t>
      </w:r>
      <w:proofErr w:type="spellStart"/>
      <w:r w:rsidR="00D80BEE">
        <w:rPr>
          <w:sz w:val="24"/>
        </w:rPr>
        <w:t>momentul</w:t>
      </w:r>
      <w:proofErr w:type="spellEnd"/>
      <w:r w:rsidR="00D80BEE">
        <w:rPr>
          <w:sz w:val="24"/>
        </w:rPr>
        <w:t xml:space="preserve"> in care se </w:t>
      </w:r>
      <w:proofErr w:type="spellStart"/>
      <w:r w:rsidR="00D80BEE">
        <w:rPr>
          <w:sz w:val="24"/>
        </w:rPr>
        <w:t>provoaca</w:t>
      </w:r>
      <w:proofErr w:type="spellEnd"/>
      <w:r w:rsidR="00D80BEE">
        <w:rPr>
          <w:sz w:val="24"/>
        </w:rPr>
        <w:t xml:space="preserve"> o </w:t>
      </w:r>
      <w:proofErr w:type="spellStart"/>
      <w:r w:rsidR="00D80BEE">
        <w:rPr>
          <w:sz w:val="24"/>
        </w:rPr>
        <w:t>dauna</w:t>
      </w:r>
      <w:proofErr w:type="spellEnd"/>
      <w:r w:rsidR="00D80BEE">
        <w:rPr>
          <w:sz w:val="24"/>
        </w:rPr>
        <w:t xml:space="preserve">, </w:t>
      </w:r>
      <w:proofErr w:type="spellStart"/>
      <w:r w:rsidR="00D80BEE">
        <w:rPr>
          <w:sz w:val="24"/>
        </w:rPr>
        <w:t>aceasta</w:t>
      </w:r>
      <w:proofErr w:type="spellEnd"/>
      <w:r w:rsidR="00D80BEE">
        <w:rPr>
          <w:sz w:val="24"/>
        </w:rPr>
        <w:t xml:space="preserve"> </w:t>
      </w:r>
      <w:proofErr w:type="spellStart"/>
      <w:proofErr w:type="gramStart"/>
      <w:r w:rsidR="00D80BEE">
        <w:rPr>
          <w:sz w:val="24"/>
        </w:rPr>
        <w:t>este</w:t>
      </w:r>
      <w:proofErr w:type="spellEnd"/>
      <w:proofErr w:type="gram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adaugata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politei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aferente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clientului</w:t>
      </w:r>
      <w:proofErr w:type="spellEnd"/>
    </w:p>
    <w:p w:rsidR="00407576" w:rsidRPr="00D80BEE" w:rsidRDefault="00407576" w:rsidP="00407576">
      <w:pPr>
        <w:spacing w:line="240" w:lineRule="auto"/>
        <w:ind w:left="720"/>
        <w:jc w:val="both"/>
        <w:rPr>
          <w:sz w:val="24"/>
        </w:rPr>
      </w:pPr>
      <w:r w:rsidRPr="00D80BEE">
        <w:rPr>
          <w:sz w:val="24"/>
        </w:rPr>
        <w:t xml:space="preserve">Extensions: </w:t>
      </w:r>
      <w:proofErr w:type="spellStart"/>
      <w:r w:rsidR="00D80BEE">
        <w:rPr>
          <w:sz w:val="24"/>
        </w:rPr>
        <w:t>Datorita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adaugarii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daunei</w:t>
      </w:r>
      <w:proofErr w:type="spellEnd"/>
      <w:r w:rsidR="00D80BEE">
        <w:rPr>
          <w:sz w:val="24"/>
        </w:rPr>
        <w:t xml:space="preserve">, </w:t>
      </w:r>
      <w:proofErr w:type="spellStart"/>
      <w:proofErr w:type="gramStart"/>
      <w:r w:rsidR="00D80BEE">
        <w:rPr>
          <w:sz w:val="24"/>
        </w:rPr>
        <w:t>este</w:t>
      </w:r>
      <w:proofErr w:type="spellEnd"/>
      <w:proofErr w:type="gram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posibila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majorarea</w:t>
      </w:r>
      <w:proofErr w:type="spellEnd"/>
      <w:r w:rsidR="00D80BEE">
        <w:rPr>
          <w:sz w:val="24"/>
        </w:rPr>
        <w:t xml:space="preserve"> </w:t>
      </w:r>
      <w:proofErr w:type="spellStart"/>
      <w:r w:rsidR="00D80BEE">
        <w:rPr>
          <w:sz w:val="24"/>
        </w:rPr>
        <w:t>primei</w:t>
      </w:r>
      <w:proofErr w:type="spellEnd"/>
      <w:r w:rsidR="00D80BEE">
        <w:rPr>
          <w:sz w:val="24"/>
        </w:rPr>
        <w:t xml:space="preserve"> de </w:t>
      </w:r>
      <w:proofErr w:type="spellStart"/>
      <w:r w:rsidR="00D80BEE">
        <w:rPr>
          <w:sz w:val="24"/>
        </w:rPr>
        <w:t>asigurare</w:t>
      </w:r>
      <w:proofErr w:type="spellEnd"/>
      <w:r w:rsidR="00D80BEE">
        <w:rPr>
          <w:sz w:val="24"/>
        </w:rPr>
        <w:t xml:space="preserve"> a </w:t>
      </w:r>
      <w:proofErr w:type="spellStart"/>
      <w:r w:rsidR="00D80BEE">
        <w:rPr>
          <w:sz w:val="24"/>
        </w:rPr>
        <w:t>respectivului</w:t>
      </w:r>
      <w:proofErr w:type="spellEnd"/>
      <w:r w:rsidR="00D80BEE">
        <w:rPr>
          <w:sz w:val="24"/>
        </w:rPr>
        <w:t xml:space="preserve"> client</w:t>
      </w:r>
    </w:p>
    <w:p w:rsidR="00407576" w:rsidRPr="00D80BEE" w:rsidRDefault="00407576" w:rsidP="0004741B">
      <w:pPr>
        <w:spacing w:line="240" w:lineRule="auto"/>
        <w:ind w:left="720"/>
        <w:jc w:val="both"/>
        <w:rPr>
          <w:color w:val="FF0000"/>
          <w:sz w:val="24"/>
        </w:rPr>
      </w:pPr>
    </w:p>
    <w:p w:rsidR="008C4393" w:rsidRDefault="008C4393" w:rsidP="00D047E9">
      <w:pPr>
        <w:pStyle w:val="InfoBlue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Default="00407576" w:rsidP="00407576">
      <w:pPr>
        <w:pStyle w:val="Corptext"/>
      </w:pPr>
    </w:p>
    <w:p w:rsidR="00407576" w:rsidRPr="00407576" w:rsidRDefault="00407576" w:rsidP="00407576">
      <w:pPr>
        <w:pStyle w:val="Corptext"/>
      </w:pPr>
    </w:p>
    <w:p w:rsidR="008C4393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407576" w:rsidRPr="00407576" w:rsidRDefault="00407576" w:rsidP="00407576"/>
    <w:p w:rsidR="00407576" w:rsidRDefault="00407576" w:rsidP="00407576">
      <w:proofErr w:type="spellStart"/>
      <w:r>
        <w:t>Actorii</w:t>
      </w:r>
      <w:proofErr w:type="spellEnd"/>
      <w:r>
        <w:t xml:space="preserve"> Client, Broker, Bank, Administrator, Insurance Company cu use-case-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>:</w:t>
      </w:r>
    </w:p>
    <w:p w:rsidR="00407576" w:rsidRPr="00407576" w:rsidRDefault="00407576" w:rsidP="00407576"/>
    <w:p w:rsidR="008C4393" w:rsidRPr="00D047E9" w:rsidRDefault="00407576" w:rsidP="00407576">
      <w:pPr>
        <w:pStyle w:val="InfoBlue"/>
        <w:ind w:left="-113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pt;height:381pt">
            <v:imagedata r:id="rId8" o:title="use Case Proiect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7C" w:rsidRDefault="0010037C">
      <w:pPr>
        <w:spacing w:line="240" w:lineRule="auto"/>
      </w:pPr>
      <w:r>
        <w:separator/>
      </w:r>
    </w:p>
  </w:endnote>
  <w:endnote w:type="continuationSeparator" w:id="0">
    <w:p w:rsidR="0010037C" w:rsidRDefault="00100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B00740" w:rsidP="00B00740">
          <w:pPr>
            <w:jc w:val="center"/>
          </w:pPr>
          <w:r>
            <w:t>Cozma Andreea</w:t>
          </w:r>
          <w:r w:rsidR="00570E86">
            <w:t xml:space="preserve">, </w:t>
          </w:r>
          <w:r w:rsidR="0056530F">
            <w:fldChar w:fldCharType="begin"/>
          </w:r>
          <w:r w:rsidR="00570E86">
            <w:instrText xml:space="preserve"> DATE \@ "yyyy" </w:instrText>
          </w:r>
          <w:r w:rsidR="0056530F">
            <w:fldChar w:fldCharType="separate"/>
          </w:r>
          <w:r w:rsidR="0009752B">
            <w:rPr>
              <w:noProof/>
            </w:rPr>
            <w:t>2017</w:t>
          </w:r>
          <w:r w:rsidR="0056530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7A1B78">
            <w:rPr>
              <w:rStyle w:val="Numrdepagin"/>
              <w:noProof/>
            </w:rPr>
            <w:t>5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7C" w:rsidRDefault="0010037C">
      <w:pPr>
        <w:spacing w:line="240" w:lineRule="auto"/>
      </w:pPr>
      <w:r>
        <w:separator/>
      </w:r>
    </w:p>
  </w:footnote>
  <w:footnote w:type="continuationSeparator" w:id="0">
    <w:p w:rsidR="0010037C" w:rsidRDefault="00100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10037C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752B">
      <w:rPr>
        <w:rFonts w:ascii="Arial" w:hAnsi="Arial"/>
        <w:b/>
        <w:sz w:val="36"/>
      </w:rPr>
      <w:t>Cozma Andreea</w:t>
    </w:r>
    <w:r>
      <w:rPr>
        <w:rFonts w:ascii="Arial" w:hAnsi="Arial"/>
        <w:b/>
        <w:sz w:val="36"/>
      </w:rPr>
      <w:fldChar w:fldCharType="end"/>
    </w:r>
  </w:p>
  <w:p w:rsidR="0004741B" w:rsidRDefault="0010037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09752B">
      <w:rPr>
        <w:rFonts w:ascii="Arial" w:hAnsi="Arial"/>
        <w:b/>
        <w:sz w:val="36"/>
      </w:rPr>
      <w:t>Grupa</w:t>
    </w:r>
    <w:proofErr w:type="spellEnd"/>
    <w:r w:rsidR="0009752B">
      <w:rPr>
        <w:rFonts w:ascii="Arial" w:hAnsi="Arial"/>
        <w:b/>
        <w:sz w:val="36"/>
      </w:rPr>
      <w:t xml:space="preserve"> 30233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00740" w:rsidP="00B00740">
          <w:r w:rsidRPr="00B00740">
            <w:t>Insurance</w:t>
          </w:r>
          <w:r>
            <w:t xml:space="preserve"> </w:t>
          </w:r>
          <w:r w:rsidRPr="00B00740">
            <w:t>Broking</w:t>
          </w:r>
          <w:r>
            <w:t xml:space="preserve"> </w:t>
          </w:r>
          <w:r w:rsidRPr="00B00740">
            <w:t>Management</w:t>
          </w:r>
          <w:r>
            <w:t xml:space="preserve"> </w:t>
          </w:r>
          <w:r w:rsidRPr="00B00740">
            <w:t>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00740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B00740">
          <w:r>
            <w:t xml:space="preserve">  Date:  </w:t>
          </w:r>
          <w:r w:rsidR="00B00740">
            <w:t>21.03.2017</w:t>
          </w:r>
        </w:p>
      </w:tc>
    </w:tr>
    <w:tr w:rsidR="008C4393">
      <w:tc>
        <w:tcPr>
          <w:tcW w:w="9558" w:type="dxa"/>
          <w:gridSpan w:val="2"/>
        </w:tcPr>
        <w:p w:rsidR="008C4393" w:rsidRDefault="008C4393" w:rsidP="00B00740"/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9752B"/>
    <w:rsid w:val="0010037C"/>
    <w:rsid w:val="00137C55"/>
    <w:rsid w:val="002D02EB"/>
    <w:rsid w:val="00407576"/>
    <w:rsid w:val="0056530F"/>
    <w:rsid w:val="00570E86"/>
    <w:rsid w:val="00664E4B"/>
    <w:rsid w:val="006C543D"/>
    <w:rsid w:val="007A1B78"/>
    <w:rsid w:val="008C4393"/>
    <w:rsid w:val="0090593F"/>
    <w:rsid w:val="00B00740"/>
    <w:rsid w:val="00C709E3"/>
    <w:rsid w:val="00D047E9"/>
    <w:rsid w:val="00D720D3"/>
    <w:rsid w:val="00D80BE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9E924D-E0F3-4DAC-B37B-E0474EE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</TotalTime>
  <Pages>5</Pages>
  <Words>197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 Cozma</cp:lastModifiedBy>
  <cp:revision>10</cp:revision>
  <dcterms:created xsi:type="dcterms:W3CDTF">2010-02-24T09:14:00Z</dcterms:created>
  <dcterms:modified xsi:type="dcterms:W3CDTF">2017-03-22T22:06:00Z</dcterms:modified>
</cp:coreProperties>
</file>